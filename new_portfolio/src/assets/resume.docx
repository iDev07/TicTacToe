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865" w:type="pct"/>
        <w:tblInd w:w="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500"/>
        <w:gridCol w:w="6738"/>
      </w:tblGrid>
      <w:tr w:rsidR="002C2CDD" w:rsidRPr="00EA5A52" w14:paraId="03A5857A" w14:textId="77777777" w:rsidTr="00896C0C">
        <w:tc>
          <w:tcPr>
            <w:tcW w:w="3500" w:type="dxa"/>
            <w:tcMar>
              <w:top w:w="504" w:type="dxa"/>
              <w:right w:w="720" w:type="dxa"/>
            </w:tcMar>
          </w:tcPr>
          <w:p w14:paraId="616A1767" w14:textId="77777777" w:rsidR="00523479" w:rsidRPr="00C24403" w:rsidRDefault="00FB0EC9" w:rsidP="00523479">
            <w:pPr>
              <w:pStyle w:val="aa"/>
              <w:rPr>
                <w:lang w:val="en-US"/>
              </w:rPr>
            </w:pPr>
            <w:r>
              <w:rPr>
                <w:noProof/>
                <w:lang w:bidi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F250C53" wp14:editId="7B56B580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Красный прямоугольник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Красный круг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Белый круг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2D2A6A" id="Группа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">
                      <v:rect id="Красный прямоугольник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Красный круг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Белый круг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896C0C">
              <w:rPr>
                <w:lang w:val="en-US"/>
              </w:rPr>
              <w:t>DQ</w:t>
            </w:r>
          </w:p>
          <w:p w14:paraId="3E10A2FC" w14:textId="77777777" w:rsidR="00A50939" w:rsidRPr="00C24403" w:rsidRDefault="00896C0C" w:rsidP="007569C1"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  <w:p w14:paraId="1F496BD9" w14:textId="77777777" w:rsidR="002C2CDD" w:rsidRPr="00896C0C" w:rsidRDefault="00896C0C" w:rsidP="00896C0C">
            <w:pPr>
              <w:rPr>
                <w:lang w:val="en-US"/>
              </w:rPr>
            </w:pPr>
            <w:r>
              <w:rPr>
                <w:lang w:val="en-US"/>
              </w:rPr>
              <w:t>Develop IT in Uzbekistan and create my own IT company</w:t>
            </w:r>
          </w:p>
          <w:p w14:paraId="5EBB368D" w14:textId="77777777" w:rsidR="002C2CDD" w:rsidRPr="00906BEE" w:rsidRDefault="00896C0C" w:rsidP="007569C1">
            <w:pPr>
              <w:pStyle w:val="31"/>
            </w:pPr>
            <w:r w:rsidRPr="00896C0C">
              <w:t>SKILLS</w:t>
            </w:r>
          </w:p>
          <w:p w14:paraId="4F28AD71" w14:textId="77777777" w:rsidR="00741125" w:rsidRPr="00896C0C" w:rsidRDefault="00896C0C" w:rsidP="00741125">
            <w:pPr>
              <w:rPr>
                <w:lang w:val="en-US"/>
              </w:rPr>
            </w:pPr>
            <w:r w:rsidRPr="00896C0C">
              <w:rPr>
                <w:lang w:val="en-US"/>
              </w:rPr>
              <w:t xml:space="preserve">HTML, CSS (SASS/SCSS/MODULE), JavaScript, </w:t>
            </w:r>
            <w:proofErr w:type="spellStart"/>
            <w:r w:rsidRPr="00896C0C">
              <w:rPr>
                <w:lang w:val="en-US"/>
              </w:rPr>
              <w:t>JQuery</w:t>
            </w:r>
            <w:proofErr w:type="spellEnd"/>
            <w:r w:rsidRPr="00896C0C">
              <w:rPr>
                <w:lang w:val="en-US"/>
              </w:rPr>
              <w:t xml:space="preserve">, </w:t>
            </w:r>
            <w:proofErr w:type="gramStart"/>
            <w:r w:rsidRPr="00896C0C">
              <w:rPr>
                <w:lang w:val="en-US"/>
              </w:rPr>
              <w:t>Bootstrap,  Json</w:t>
            </w:r>
            <w:proofErr w:type="gramEnd"/>
            <w:r w:rsidRPr="00896C0C">
              <w:rPr>
                <w:lang w:val="en-US"/>
              </w:rPr>
              <w:t xml:space="preserve">, </w:t>
            </w:r>
            <w:proofErr w:type="spellStart"/>
            <w:r w:rsidRPr="00896C0C">
              <w:rPr>
                <w:lang w:val="en-US"/>
              </w:rPr>
              <w:t>ReactJs</w:t>
            </w:r>
            <w:proofErr w:type="spellEnd"/>
            <w:r w:rsidRPr="00896C0C">
              <w:rPr>
                <w:lang w:val="en-US"/>
              </w:rPr>
              <w:t xml:space="preserve">, </w:t>
            </w:r>
            <w:proofErr w:type="spellStart"/>
            <w:r w:rsidRPr="00896C0C">
              <w:rPr>
                <w:lang w:val="en-US"/>
              </w:rPr>
              <w:t>ChartJs</w:t>
            </w:r>
            <w:proofErr w:type="spellEnd"/>
            <w:r w:rsidRPr="00896C0C">
              <w:rPr>
                <w:lang w:val="en-US"/>
              </w:rPr>
              <w:t>, React-router, Ant design, Material UI, AOS, React Bootstrap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Axios</w:t>
            </w:r>
            <w:proofErr w:type="spellEnd"/>
            <w:r>
              <w:rPr>
                <w:lang w:val="en-US"/>
              </w:rPr>
              <w:t>, React-Multi-Language , react-i18next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6738"/>
            </w:tblGrid>
            <w:tr w:rsidR="00C612DA" w:rsidRPr="00C24403" w14:paraId="02D1F012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692A94E" w14:textId="77777777" w:rsidR="00C612DA" w:rsidRPr="00896C0C" w:rsidRDefault="00BA1579" w:rsidP="00C612DA">
                  <w:pPr>
                    <w:pStyle w:val="1"/>
                    <w:outlineLvl w:val="0"/>
                    <w:rPr>
                      <w:lang w:val="en-US"/>
                    </w:rPr>
                  </w:pPr>
                  <w:sdt>
                    <w:sdtPr>
                      <w:alias w:val="Введите свое имя:"/>
                      <w:tag w:val="Введите свое имя:"/>
                      <w:id w:val="-296147368"/>
                      <w:placeholder>
                        <w:docPart w:val="FE1F22EBCADB47B78CBDA03CA167B98D"/>
                      </w:placeholder>
                      <w15:appearance w15:val="hidden"/>
                    </w:sdtPr>
                    <w:sdtEndPr/>
                    <w:sdtContent>
                      <w:r w:rsidR="00896C0C">
                        <w:rPr>
                          <w:lang w:val="en-US"/>
                        </w:rPr>
                        <w:t>Diyor Qodirqulov</w:t>
                      </w:r>
                    </w:sdtContent>
                  </w:sdt>
                </w:p>
                <w:p w14:paraId="23760CB3" w14:textId="77777777" w:rsidR="00906BEE" w:rsidRPr="00896C0C" w:rsidRDefault="00896C0C" w:rsidP="00906BEE">
                  <w:pPr>
                    <w:pStyle w:val="21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Frontend Developer. based in uzbekistan</w:t>
                  </w:r>
                  <w:r w:rsidR="004F1AAD">
                    <w:rPr>
                      <w:lang w:val="en-US"/>
                    </w:rPr>
                    <w:t>.  18 years old</w:t>
                  </w:r>
                </w:p>
              </w:tc>
            </w:tr>
          </w:tbl>
          <w:p w14:paraId="4AF38920" w14:textId="77777777" w:rsidR="002C2CDD" w:rsidRPr="00C24403" w:rsidRDefault="00896C0C" w:rsidP="007569C1">
            <w:pPr>
              <w:pStyle w:val="31"/>
              <w:rPr>
                <w:lang w:val="en-US"/>
              </w:rPr>
            </w:pPr>
            <w:r w:rsidRPr="00C24403">
              <w:rPr>
                <w:lang w:val="en-US"/>
              </w:rPr>
              <w:t>EXPERIENCE</w:t>
            </w:r>
          </w:p>
          <w:p w14:paraId="7BE07F5E" w14:textId="77777777" w:rsidR="00F73CD1" w:rsidRDefault="00F73CD1" w:rsidP="007569C1">
            <w:pPr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>Frontend</w:t>
            </w:r>
            <w:r w:rsidRPr="00F73CD1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>Developer</w:t>
            </w:r>
            <w:r w:rsidR="00896C0C" w:rsidRPr="00F73CD1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 xml:space="preserve"> • </w:t>
            </w:r>
            <w:r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>SOFTPLUS</w:t>
            </w:r>
            <w:r w:rsidR="00896C0C" w:rsidRPr="00F73CD1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 xml:space="preserve"> •</w:t>
            </w:r>
            <w:r w:rsidRPr="00F73CD1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 xml:space="preserve">2020.01.11 </w:t>
            </w:r>
            <w:r w:rsidR="00896C0C" w:rsidRPr="00F73CD1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 xml:space="preserve">– </w:t>
            </w:r>
            <w:r w:rsidRPr="00F73CD1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>2021.01.11</w:t>
            </w:r>
            <w:r w:rsidR="00896C0C" w:rsidRPr="00F73CD1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 xml:space="preserve"> </w:t>
            </w:r>
          </w:p>
          <w:p w14:paraId="6E833BD2" w14:textId="77777777" w:rsidR="00F73CD1" w:rsidRDefault="00F73CD1" w:rsidP="007569C1">
            <w:pPr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</w:pPr>
          </w:p>
          <w:p w14:paraId="3B9ADF1A" w14:textId="77777777" w:rsidR="002C2CDD" w:rsidRPr="00F73CD1" w:rsidRDefault="00F73CD1" w:rsidP="007569C1">
            <w:pPr>
              <w:rPr>
                <w:i/>
                <w:iCs/>
                <w:lang w:val="en-US"/>
              </w:rPr>
            </w:pPr>
            <w:r w:rsidRPr="00F73CD1">
              <w:rPr>
                <w:i/>
                <w:iCs/>
                <w:lang w:val="en-US"/>
              </w:rPr>
              <w:t>I created an interface for a web platform that teaches Uzbek to other peoples. My experience working with a team has increased</w:t>
            </w:r>
          </w:p>
          <w:p w14:paraId="3F6DAD01" w14:textId="77777777" w:rsidR="002C2CDD" w:rsidRDefault="00F73CD1" w:rsidP="007569C1">
            <w:pPr>
              <w:pStyle w:val="41"/>
              <w:rPr>
                <w:lang w:val="en-US"/>
              </w:rPr>
            </w:pPr>
            <w:r>
              <w:rPr>
                <w:lang w:val="en-US"/>
              </w:rPr>
              <w:t>FRONTEND</w:t>
            </w:r>
            <w:r w:rsidRPr="00F73CD1">
              <w:rPr>
                <w:lang w:val="en-US"/>
              </w:rPr>
              <w:t xml:space="preserve"> </w:t>
            </w:r>
            <w:r>
              <w:rPr>
                <w:lang w:val="en-US"/>
              </w:rPr>
              <w:t>DEVELOPER</w:t>
            </w:r>
            <w:r w:rsidR="002C2CDD" w:rsidRPr="00F73CD1">
              <w:rPr>
                <w:lang w:val="en-US" w:bidi="ru-RU"/>
              </w:rPr>
              <w:t xml:space="preserve"> • </w:t>
            </w:r>
            <w:r>
              <w:rPr>
                <w:lang w:val="en-US"/>
              </w:rPr>
              <w:t>SOFTCITY</w:t>
            </w:r>
            <w:r w:rsidR="002C2CDD" w:rsidRPr="00F73CD1">
              <w:rPr>
                <w:lang w:val="en-US" w:bidi="ru-RU"/>
              </w:rPr>
              <w:t xml:space="preserve"> • </w:t>
            </w:r>
            <w:r>
              <w:rPr>
                <w:lang w:val="en-US"/>
              </w:rPr>
              <w:t xml:space="preserve">2021.01.12  </w:t>
            </w:r>
          </w:p>
          <w:p w14:paraId="6D92E0EB" w14:textId="77777777" w:rsidR="00F73CD1" w:rsidRPr="00F73CD1" w:rsidRDefault="00F73CD1" w:rsidP="007569C1">
            <w:pPr>
              <w:pStyle w:val="41"/>
              <w:rPr>
                <w:lang w:val="en-US"/>
              </w:rPr>
            </w:pPr>
          </w:p>
          <w:p w14:paraId="36CB843E" w14:textId="77777777" w:rsidR="002C2CDD" w:rsidRPr="00F73CD1" w:rsidRDefault="00F73CD1" w:rsidP="007569C1">
            <w:pPr>
              <w:rPr>
                <w:i/>
                <w:iCs/>
                <w:lang w:val="en-US"/>
              </w:rPr>
            </w:pPr>
            <w:r w:rsidRPr="00F73CD1">
              <w:rPr>
                <w:i/>
                <w:iCs/>
                <w:lang w:val="en-US"/>
              </w:rPr>
              <w:t>I am involved in creating corporate and commercial sites at ReactJS. My experience with the backend has increased. I am currently involved in creating a commercial site</w:t>
            </w:r>
          </w:p>
          <w:p w14:paraId="389D1584" w14:textId="77777777" w:rsidR="002C2CDD" w:rsidRPr="004F1AAD" w:rsidRDefault="004F1AAD" w:rsidP="007569C1"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  <w:p w14:paraId="7D4F3E5E" w14:textId="77777777" w:rsidR="002C2CDD" w:rsidRPr="004F1AAD" w:rsidRDefault="004F1AAD" w:rsidP="007569C1">
            <w:pPr>
              <w:rPr>
                <w:lang w:val="en-US"/>
              </w:rPr>
            </w:pPr>
            <w:r>
              <w:rPr>
                <w:lang w:val="en-US"/>
              </w:rPr>
              <w:t>I don’t have university diploma. I will graduate lyceum called “</w:t>
            </w:r>
            <w:proofErr w:type="spellStart"/>
            <w:r>
              <w:rPr>
                <w:lang w:val="en-US"/>
              </w:rPr>
              <w:t>Sirojiddinov</w:t>
            </w:r>
            <w:proofErr w:type="spellEnd"/>
            <w:r>
              <w:rPr>
                <w:lang w:val="en-US"/>
              </w:rPr>
              <w:t xml:space="preserve">” this year. </w:t>
            </w:r>
          </w:p>
          <w:p w14:paraId="64189F0C" w14:textId="77777777" w:rsidR="002C2CDD" w:rsidRPr="004F1AAD" w:rsidRDefault="004F1AAD" w:rsidP="007569C1">
            <w:pPr>
              <w:pStyle w:val="31"/>
              <w:rPr>
                <w:lang w:val="en-US"/>
              </w:rPr>
            </w:pPr>
            <w:r w:rsidRPr="004F1AAD">
              <w:rPr>
                <w:lang w:val="en-US"/>
              </w:rPr>
              <w:t>EXPERIENCE IN PUBLIC WORK OR MANAGEMENT</w:t>
            </w:r>
          </w:p>
          <w:p w14:paraId="1F9A75CA" w14:textId="77777777" w:rsidR="00741125" w:rsidRPr="00EA5A52" w:rsidRDefault="00EA5A52" w:rsidP="00741125">
            <w:pPr>
              <w:rPr>
                <w:lang w:val="en-US"/>
              </w:rPr>
            </w:pPr>
            <w:r>
              <w:rPr>
                <w:lang w:val="en-US"/>
              </w:rPr>
              <w:t xml:space="preserve">I am a Team Leader for frontend developers in my work now. Because I </w:t>
            </w:r>
            <w:proofErr w:type="gramStart"/>
            <w:r>
              <w:rPr>
                <w:lang w:val="en-US"/>
              </w:rPr>
              <w:t>have  big</w:t>
            </w:r>
            <w:proofErr w:type="gramEnd"/>
            <w:r>
              <w:rPr>
                <w:lang w:val="en-US"/>
              </w:rPr>
              <w:t xml:space="preserve"> experience  for work with team members. </w:t>
            </w:r>
            <w:proofErr w:type="gramStart"/>
            <w:r>
              <w:rPr>
                <w:lang w:val="en-US"/>
              </w:rPr>
              <w:t>( Communicate</w:t>
            </w:r>
            <w:proofErr w:type="gramEnd"/>
            <w:r>
              <w:rPr>
                <w:lang w:val="en-US"/>
              </w:rPr>
              <w:t xml:space="preserve"> )</w:t>
            </w:r>
          </w:p>
        </w:tc>
        <w:bookmarkStart w:id="0" w:name="_GoBack"/>
        <w:bookmarkEnd w:id="0"/>
      </w:tr>
    </w:tbl>
    <w:p w14:paraId="7FFE4A8B" w14:textId="77777777" w:rsidR="00826A10" w:rsidRPr="00EA5A52" w:rsidRDefault="00826A10" w:rsidP="00E22E87">
      <w:pPr>
        <w:pStyle w:val="a6"/>
        <w:rPr>
          <w:lang w:val="en-US"/>
        </w:rPr>
      </w:pPr>
    </w:p>
    <w:p w14:paraId="597EC3A9" w14:textId="77777777" w:rsidR="00C62C50" w:rsidRPr="00EA5A52" w:rsidRDefault="00C62C50" w:rsidP="00826A10">
      <w:pPr>
        <w:rPr>
          <w:lang w:val="en-US"/>
        </w:rPr>
      </w:pPr>
    </w:p>
    <w:sectPr w:rsidR="00C62C50" w:rsidRPr="00EA5A52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6064F" w14:textId="77777777" w:rsidR="00BA1579" w:rsidRDefault="00BA1579" w:rsidP="00713050">
      <w:pPr>
        <w:spacing w:line="240" w:lineRule="auto"/>
      </w:pPr>
      <w:r>
        <w:separator/>
      </w:r>
    </w:p>
  </w:endnote>
  <w:endnote w:type="continuationSeparator" w:id="0">
    <w:p w14:paraId="3AA7EBB3" w14:textId="77777777" w:rsidR="00BA1579" w:rsidRDefault="00BA157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630"/>
      <w:gridCol w:w="2630"/>
      <w:gridCol w:w="2631"/>
      <w:gridCol w:w="2631"/>
    </w:tblGrid>
    <w:tr w:rsidR="00C2098A" w14:paraId="24A329C6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67A93E4" w14:textId="77777777" w:rsidR="00C2098A" w:rsidRDefault="00CA3DF1" w:rsidP="00684488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7F906600" wp14:editId="61A60655">
                    <wp:extent cx="329184" cy="329184"/>
                    <wp:effectExtent l="0" t="0" r="0" b="0"/>
                    <wp:docPr id="16" name="Группа 102" title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Полилиния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Равнобедренный треугольник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C9585B" id="Группа 102" o:spid="_x0000_s1026" alt="Название: Значок электронной почты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K9sZ4GfCAAAvTkAAA4AAAAAAAAAAAAAAAAALgIAAGRycy9lMm9Eb2Mu&#10;eG1sUEsBAi0AFAAGAAgAAAAhAGhHG9DYAAAAAwEAAA8AAAAAAAAAAAAAAAAA+QoAAGRycy9kb3du&#10;cmV2LnhtbFBLBQYAAAAABAAEAPMAAAD+CwAAAAA=&#10;">
                    <o:lock v:ext="edit" aspectratio="t"/>
                    <v:oval id="Овал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Группа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Полилиния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8846A6" w14:textId="77777777"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394DE04B" wp14:editId="7BA268EC">
                    <wp:extent cx="329184" cy="329184"/>
                    <wp:effectExtent l="0" t="0" r="13970" b="13970"/>
                    <wp:docPr id="8" name="Группа 4" title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7D5644" id="Группа 4" o:spid="_x0000_s1026" alt="Название: Значок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iS8RD9kSAAA+ZQAADgAAAAAAAAAAAAAAAAAuAgAAZHJzL2Uyb0RvYy54bWxQ&#10;SwECLQAUAAYACAAAACEAaEcb0NgAAAADAQAADwAAAAAAAAAAAAAAAAAzFQAAZHJzL2Rvd25yZXYu&#10;eG1sUEsFBgAAAAAEAAQA8wAAADgWAAAAAA==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0B50AE" w14:textId="77777777"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20A0111C" wp14:editId="37BD1DE3">
                    <wp:extent cx="329184" cy="329184"/>
                    <wp:effectExtent l="0" t="0" r="13970" b="13970"/>
                    <wp:docPr id="9" name="Группа 10" title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B5D6C1" id="Группа 10" o:spid="_x0000_s1026" alt="Название: Значок телефона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UKihZGgRAADvXQAADgAA&#10;AAAAAAAAAAAAAAAuAgAAZHJzL2Uyb0RvYy54bWxQSwECLQAUAAYACAAAACEAaEcb0NgAAAADAQAA&#10;DwAAAAAAAAAAAAAAAADCEwAAZHJzL2Rvd25yZXYueG1sUEsFBgAAAAAEAAQA8wAAAMcUAAAAAA=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722FF26" w14:textId="77777777"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6D306893" wp14:editId="7528CACE">
                    <wp:extent cx="329184" cy="329184"/>
                    <wp:effectExtent l="0" t="0" r="13970" b="13970"/>
                    <wp:docPr id="12" name="Группа 16" title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361403" id="Группа 16" o:spid="_x0000_s1026" alt="Название: Значок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V1a57vIRAAAQZAAADgAAAAAAAAAAAAAAAAAuAgAAZHJzL2Uyb0RvYy54bWxQSwEC&#10;LQAUAAYACAAAACEAaEcb0NgAAAADAQAADwAAAAAAAAAAAAAAAABMFAAAZHJzL2Rvd25yZXYueG1s&#10;UEsFBgAAAAAEAAQA8wAAAFEVAAAAAA==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55DE52D7" w14:textId="77777777" w:rsidTr="00826A10">
      <w:sdt>
        <w:sdtPr>
          <w:id w:val="205950547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22866A06" w14:textId="77777777" w:rsidR="00826A10" w:rsidRPr="00CA3DF1" w:rsidRDefault="00826A10" w:rsidP="00826A10">
              <w:pPr>
                <w:pStyle w:val="ab"/>
              </w:pPr>
              <w:r>
                <w:rPr>
                  <w:lang w:bidi="ru-RU"/>
                </w:rPr>
                <w:t>Электронная почта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199E1A89" w14:textId="77777777"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Имя в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616CAFA4" w14:textId="77777777"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Телефон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219B176C" w14:textId="77777777"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URL-адрес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CDC52" w14:textId="77777777" w:rsidR="00C2098A" w:rsidRDefault="00217980" w:rsidP="00217980">
        <w:pPr>
          <w:pStyle w:val="ab"/>
          <w:rPr>
            <w:noProof/>
          </w:rPr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826A10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 для контактных данных"/>
    </w:tblPr>
    <w:tblGrid>
      <w:gridCol w:w="2630"/>
      <w:gridCol w:w="2630"/>
      <w:gridCol w:w="2631"/>
      <w:gridCol w:w="2631"/>
    </w:tblGrid>
    <w:tr w:rsidR="00217980" w14:paraId="2A7AE3BA" w14:textId="77777777" w:rsidTr="00844458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ACCF956" w14:textId="77777777" w:rsidR="00217980" w:rsidRDefault="00217980" w:rsidP="00217980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38F94755" wp14:editId="4E326384">
                    <wp:extent cx="329184" cy="329184"/>
                    <wp:effectExtent l="0" t="0" r="0" b="0"/>
                    <wp:docPr id="27" name="Группа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 descr="значок электронной почты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C57F176" id="Группа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GLJM25IIAAC9OQAADgAAAAAAAAAAAAAAAAAuAgAAZHJzL2Uyb0RvYy54bWxQSwECLQAUAAYA&#10;CAAAACEAaEcb0NgAAAADAQAADwAAAAAAAAAAAAAAAADsCgAAZHJzL2Rvd25yZXYueG1sUEsFBgAA&#10;AAAEAAQA8wAAAPELAAAAAA==&#10;">
                    <o:lock v:ext="edit" aspectratio="t"/>
                    <v:oval id="Овал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Группа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Полилиния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33" o:spid="_x0000_s1032" type="#_x0000_t5" alt="значок электронной почты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4862858" w14:textId="77777777" w:rsidR="00217980" w:rsidRDefault="00844458" w:rsidP="00217980">
          <w:pPr>
            <w:pStyle w:val="ab"/>
          </w:pPr>
          <w:r>
            <w:rPr>
              <w:noProof/>
              <w:lang w:bidi="ru-RU"/>
            </w:rPr>
            <w:drawing>
              <wp:anchor distT="0" distB="0" distL="114300" distR="114300" simplePos="0" relativeHeight="251662336" behindDoc="0" locked="0" layoutInCell="1" allowOverlap="1" wp14:anchorId="7E209E69" wp14:editId="446A0BB8">
                <wp:simplePos x="0" y="0"/>
                <wp:positionH relativeFrom="column">
                  <wp:posOffset>608330</wp:posOffset>
                </wp:positionH>
                <wp:positionV relativeFrom="paragraph">
                  <wp:posOffset>15240</wp:posOffset>
                </wp:positionV>
                <wp:extent cx="314325" cy="312420"/>
                <wp:effectExtent l="0" t="0" r="9525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g_326384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33506923" wp14:editId="2EDE2EA5">
                    <wp:extent cx="329184" cy="329184"/>
                    <wp:effectExtent l="0" t="0" r="13970" b="13970"/>
                    <wp:docPr id="35" name="Кружок вокруг символа Twitte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AAC52EA" id="Кружок вокруг символа Twitter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9C6721C" w14:textId="77777777" w:rsidR="00217980" w:rsidRDefault="00217980" w:rsidP="00217980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1CB03BFF" wp14:editId="2FFA6720">
                    <wp:extent cx="329184" cy="329184"/>
                    <wp:effectExtent l="0" t="0" r="13970" b="13970"/>
                    <wp:docPr id="37" name="Группа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 descr="Значок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612782D" id="Группа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KSy&#10;zHp1EQAA8F0AAA4AAAAAAAAAAAAAAAAALgIAAGRycy9lMm9Eb2MueG1sUEsBAi0AFAAGAAgAAAAh&#10;AGhHG9DYAAAAAwEAAA8AAAAAAAAAAAAAAAAAzxMAAGRycy9kb3ducmV2LnhtbFBLBQYAAAAABAAE&#10;APMAAADUFAAAAAA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alt="Значок телефона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D149A93" w14:textId="77777777" w:rsidR="00217980" w:rsidRDefault="00217980" w:rsidP="00217980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34530706" wp14:editId="70414732">
                    <wp:extent cx="329184" cy="329184"/>
                    <wp:effectExtent l="0" t="0" r="13970" b="13970"/>
                    <wp:docPr id="40" name="Группа 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Символ LinkedIn" descr="Значок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C7FD3E" id="Группа 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Pqr+q3wEQAAEGQAAA4AAAAAAAAAAAAAAAAALgIAAGRycy9lMm9Eb2MueG1sUEsBAi0A&#10;FAAGAAgAAAAhAGhHG9DYAAAAAwEAAA8AAAAAAAAAAAAAAAAAShQAAGRycy9kb3ducmV2LnhtbFBL&#10;BQYAAAAABAAEAPMAAABPFQAAAAA=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alt="Значок LinkedI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844458" w14:paraId="6E388CE4" w14:textId="77777777" w:rsidTr="00844458"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477F26BE" w14:textId="77777777" w:rsidR="00811117" w:rsidRPr="00CA3DF1" w:rsidRDefault="00844458" w:rsidP="003C5528">
          <w:pPr>
            <w:pStyle w:val="ab"/>
          </w:pPr>
          <w:r>
            <w:rPr>
              <w:caps w:val="0"/>
              <w:lang w:val="en-US"/>
            </w:rPr>
            <w:t>idevdiyor@gmail.com</w:t>
          </w:r>
        </w:p>
      </w:tc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73FE2E7F" w14:textId="77777777" w:rsidR="00811117" w:rsidRPr="00C2098A" w:rsidRDefault="00844458" w:rsidP="00217980">
          <w:pPr>
            <w:pStyle w:val="ab"/>
          </w:pPr>
          <w:r>
            <w:rPr>
              <w:caps w:val="0"/>
              <w:lang w:val="en-US"/>
            </w:rPr>
            <w:t xml:space="preserve">github.com/iDev07 </w:t>
          </w: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794AB86B" w14:textId="77777777" w:rsidR="00811117" w:rsidRPr="00C2098A" w:rsidRDefault="00EA5A52" w:rsidP="00217980">
          <w:pPr>
            <w:pStyle w:val="ab"/>
          </w:pPr>
          <w:r>
            <w:rPr>
              <w:lang w:val="en-US"/>
            </w:rPr>
            <w:t>+998 90 806 20 04</w:t>
          </w: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4291CB7F" w14:textId="77777777" w:rsidR="00811117" w:rsidRPr="00844458" w:rsidRDefault="00844458" w:rsidP="00217980">
          <w:pPr>
            <w:pStyle w:val="ab"/>
            <w:rPr>
              <w:lang w:val="en-US"/>
            </w:rPr>
          </w:pPr>
          <w:r w:rsidRPr="00844458">
            <w:rPr>
              <w:caps w:val="0"/>
              <w:lang w:val="en-US"/>
            </w:rPr>
            <w:t>linkedin.com/in/idev07</w:t>
          </w:r>
        </w:p>
      </w:tc>
    </w:tr>
  </w:tbl>
  <w:p w14:paraId="0A820B28" w14:textId="77777777" w:rsidR="00217980" w:rsidRPr="00844458" w:rsidRDefault="00217980">
    <w:pPr>
      <w:pStyle w:val="ab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9CDBB" w14:textId="77777777" w:rsidR="00BA1579" w:rsidRDefault="00BA1579" w:rsidP="00713050">
      <w:pPr>
        <w:spacing w:line="240" w:lineRule="auto"/>
      </w:pPr>
      <w:r>
        <w:separator/>
      </w:r>
    </w:p>
  </w:footnote>
  <w:footnote w:type="continuationSeparator" w:id="0">
    <w:p w14:paraId="308077BB" w14:textId="77777777" w:rsidR="00BA1579" w:rsidRDefault="00BA157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верхнего колонтитула страницы продолжения"/>
    </w:tblPr>
    <w:tblGrid>
      <w:gridCol w:w="3787"/>
      <w:gridCol w:w="6735"/>
    </w:tblGrid>
    <w:tr w:rsidR="001A5CA9" w:rsidRPr="00F207C0" w14:paraId="6B5B2AC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2EA00A2" w14:textId="77777777" w:rsidR="00826A10" w:rsidRPr="00906BEE" w:rsidRDefault="00BA1579" w:rsidP="00826A10">
          <w:pPr>
            <w:pStyle w:val="aa"/>
          </w:pPr>
          <w:sdt>
            <w:sdtPr>
              <w:alias w:val="Ваши инициалы:"/>
              <w:tag w:val="Ваши инициалы:"/>
              <w:id w:val="1185324316"/>
              <w:temporary/>
              <w:showingPlcHdr/>
              <w15:appearance w15:val="hidden"/>
            </w:sdtPr>
            <w:sdtEndPr/>
            <w:sdtContent>
              <w:r w:rsidR="005D02D3">
                <w:rPr>
                  <w:lang w:bidi="ru-RU"/>
                </w:rPr>
                <w:t>ВИ</w:t>
              </w:r>
            </w:sdtContent>
          </w:sdt>
        </w:p>
        <w:p w14:paraId="6626F109" w14:textId="77777777" w:rsidR="001A5CA9" w:rsidRPr="00F207C0" w:rsidRDefault="001A5CA9" w:rsidP="001A5CA9">
          <w:pPr>
            <w:pStyle w:val="aa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5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Макетная таблица заголовка"/>
          </w:tblPr>
          <w:tblGrid>
            <w:gridCol w:w="6735"/>
          </w:tblGrid>
          <w:tr w:rsidR="001A5CA9" w14:paraId="76395E6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EF9CA39" w14:textId="77777777" w:rsidR="001A5CA9" w:rsidRPr="009B3C40" w:rsidRDefault="00BA1579" w:rsidP="001A5CA9">
                <w:pPr>
                  <w:pStyle w:val="1"/>
                  <w:outlineLvl w:val="0"/>
                </w:pPr>
                <w:sdt>
                  <w:sdtPr>
                    <w:alias w:val="Введите свое имя:"/>
                    <w:tag w:val="Введите свое имя:"/>
                    <w:id w:val="185027472"/>
                    <w:placeholder>
                      <w:docPart w:val="D6928216642E481E8B1BB9A01AC7EC09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ru-RU"/>
                      </w:rPr>
                      <w:t>Ваше имя</w:t>
                    </w:r>
                  </w:sdtContent>
                </w:sdt>
              </w:p>
              <w:p w14:paraId="4FCFE963" w14:textId="77777777" w:rsidR="001A5CA9" w:rsidRDefault="001A5CA9" w:rsidP="001A5CA9">
                <w:pPr>
                  <w:pStyle w:val="21"/>
                  <w:outlineLvl w:val="1"/>
                </w:pPr>
              </w:p>
            </w:tc>
          </w:tr>
        </w:tbl>
        <w:p w14:paraId="11E723F5" w14:textId="77777777" w:rsidR="001A5CA9" w:rsidRPr="00F207C0" w:rsidRDefault="001A5CA9" w:rsidP="001A5CA9"/>
      </w:tc>
    </w:tr>
  </w:tbl>
  <w:p w14:paraId="2384AD52" w14:textId="77777777" w:rsidR="00217980" w:rsidRPr="001A5CA9" w:rsidRDefault="00FB0EC9" w:rsidP="001A5CA9">
    <w:pPr>
      <w:pStyle w:val="a8"/>
    </w:pPr>
    <w:r>
      <w:rPr>
        <w:noProof/>
        <w:lang w:bidi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DBFADB0" wp14:editId="1D7729EF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Красный прямоугольник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Белый круг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Красный круг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3666581" id="Группа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">
              <v:rect id="Красный прямоугольник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Белый круг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расный круг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0C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455"/>
    <w:rsid w:val="004717C5"/>
    <w:rsid w:val="004A24CC"/>
    <w:rsid w:val="004F1AAD"/>
    <w:rsid w:val="00523479"/>
    <w:rsid w:val="00543DB7"/>
    <w:rsid w:val="005729B0"/>
    <w:rsid w:val="00583E4F"/>
    <w:rsid w:val="005D02D3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44458"/>
    <w:rsid w:val="0088504C"/>
    <w:rsid w:val="0089382B"/>
    <w:rsid w:val="00896C0C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1579"/>
    <w:rsid w:val="00BA5B40"/>
    <w:rsid w:val="00BD0206"/>
    <w:rsid w:val="00C2098A"/>
    <w:rsid w:val="00C24403"/>
    <w:rsid w:val="00C5444A"/>
    <w:rsid w:val="00C612DA"/>
    <w:rsid w:val="00C62C50"/>
    <w:rsid w:val="00C7741E"/>
    <w:rsid w:val="00C875AB"/>
    <w:rsid w:val="00CA3DF1"/>
    <w:rsid w:val="00CA4581"/>
    <w:rsid w:val="00CE18D5"/>
    <w:rsid w:val="00CF5C97"/>
    <w:rsid w:val="00D04109"/>
    <w:rsid w:val="00D97A41"/>
    <w:rsid w:val="00DD3CF6"/>
    <w:rsid w:val="00DD6416"/>
    <w:rsid w:val="00DE16C3"/>
    <w:rsid w:val="00DF4E0A"/>
    <w:rsid w:val="00E02DCD"/>
    <w:rsid w:val="00E12C60"/>
    <w:rsid w:val="00E22E87"/>
    <w:rsid w:val="00E57630"/>
    <w:rsid w:val="00E86C2B"/>
    <w:rsid w:val="00EA5A52"/>
    <w:rsid w:val="00EB2D52"/>
    <w:rsid w:val="00EF7CC9"/>
    <w:rsid w:val="00F207C0"/>
    <w:rsid w:val="00F20AE5"/>
    <w:rsid w:val="00F47E97"/>
    <w:rsid w:val="00F645C7"/>
    <w:rsid w:val="00F73CD1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F0C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D02D3"/>
    <w:rPr>
      <w:rFonts w:ascii="Times New Roman" w:hAnsi="Times New Roman"/>
    </w:rPr>
  </w:style>
  <w:style w:type="paragraph" w:styleId="1">
    <w:name w:val="heading 1"/>
    <w:basedOn w:val="a1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D02D3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1">
    <w:name w:val="heading 4"/>
    <w:basedOn w:val="a1"/>
    <w:link w:val="42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Заголовок 2 Знак"/>
    <w:basedOn w:val="a2"/>
    <w:link w:val="21"/>
    <w:uiPriority w:val="9"/>
    <w:rsid w:val="005D02D3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32">
    <w:name w:val="Заголовок 3 Знак"/>
    <w:basedOn w:val="a2"/>
    <w:link w:val="31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a5">
    <w:name w:val="Table Grid"/>
    <w:basedOn w:val="a3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98"/>
    <w:qFormat/>
    <w:rsid w:val="005D02D3"/>
    <w:pPr>
      <w:spacing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2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7">
    <w:name w:val="Placeholder Text"/>
    <w:basedOn w:val="a2"/>
    <w:uiPriority w:val="99"/>
    <w:semiHidden/>
    <w:rsid w:val="003D03E5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a8">
    <w:name w:val="header"/>
    <w:basedOn w:val="a1"/>
    <w:link w:val="a9"/>
    <w:uiPriority w:val="99"/>
    <w:unhideWhenUsed/>
    <w:rsid w:val="0088504C"/>
    <w:pPr>
      <w:spacing w:line="240" w:lineRule="auto"/>
    </w:pPr>
  </w:style>
  <w:style w:type="paragraph" w:customStyle="1" w:styleId="aa">
    <w:name w:val="Инициалы"/>
    <w:basedOn w:val="a1"/>
    <w:next w:val="31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9">
    <w:name w:val="Верхний колонтитул Знак"/>
    <w:basedOn w:val="a2"/>
    <w:link w:val="a8"/>
    <w:uiPriority w:val="99"/>
    <w:rsid w:val="0088504C"/>
  </w:style>
  <w:style w:type="paragraph" w:styleId="ab">
    <w:name w:val="footer"/>
    <w:basedOn w:val="a1"/>
    <w:link w:val="ac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c">
    <w:name w:val="Нижний колонтитул Знак"/>
    <w:basedOn w:val="a2"/>
    <w:link w:val="ab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2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d">
    <w:name w:val="Title"/>
    <w:basedOn w:val="a1"/>
    <w:next w:val="a1"/>
    <w:link w:val="ae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AA75F6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AA75F6"/>
  </w:style>
  <w:style w:type="paragraph" w:styleId="af4">
    <w:name w:val="Block Text"/>
    <w:basedOn w:val="a1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AA75F6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AA75F6"/>
  </w:style>
  <w:style w:type="paragraph" w:styleId="23">
    <w:name w:val="Body Text 2"/>
    <w:basedOn w:val="a1"/>
    <w:link w:val="24"/>
    <w:uiPriority w:val="99"/>
    <w:semiHidden/>
    <w:unhideWhenUsed/>
    <w:rsid w:val="00AA75F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AA75F6"/>
  </w:style>
  <w:style w:type="paragraph" w:styleId="33">
    <w:name w:val="Body Text 3"/>
    <w:basedOn w:val="a1"/>
    <w:link w:val="34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A75F6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AA75F6"/>
    <w:pPr>
      <w:spacing w:after="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AA75F6"/>
  </w:style>
  <w:style w:type="paragraph" w:styleId="af9">
    <w:name w:val="Body Text Indent"/>
    <w:basedOn w:val="a1"/>
    <w:link w:val="afa"/>
    <w:uiPriority w:val="99"/>
    <w:semiHidden/>
    <w:unhideWhenUsed/>
    <w:rsid w:val="00AA75F6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AA75F6"/>
  </w:style>
  <w:style w:type="paragraph" w:styleId="25">
    <w:name w:val="Body Text First Indent 2"/>
    <w:basedOn w:val="af9"/>
    <w:link w:val="26"/>
    <w:uiPriority w:val="99"/>
    <w:semiHidden/>
    <w:unhideWhenUsed/>
    <w:rsid w:val="00AA75F6"/>
    <w:pPr>
      <w:spacing w:after="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AA75F6"/>
  </w:style>
  <w:style w:type="paragraph" w:styleId="27">
    <w:name w:val="Body Text Indent 2"/>
    <w:basedOn w:val="a1"/>
    <w:link w:val="28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AA75F6"/>
  </w:style>
  <w:style w:type="paragraph" w:styleId="35">
    <w:name w:val="Body Text Indent 3"/>
    <w:basedOn w:val="a1"/>
    <w:link w:val="36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A75F6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AA75F6"/>
  </w:style>
  <w:style w:type="table" w:styleId="aff">
    <w:name w:val="Colorful Grid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AA75F6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AA75F6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A75F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A75F6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AA75F6"/>
  </w:style>
  <w:style w:type="character" w:customStyle="1" w:styleId="aff9">
    <w:name w:val="Дата Знак"/>
    <w:basedOn w:val="a2"/>
    <w:link w:val="aff8"/>
    <w:uiPriority w:val="99"/>
    <w:semiHidden/>
    <w:rsid w:val="00AA75F6"/>
  </w:style>
  <w:style w:type="paragraph" w:styleId="affa">
    <w:name w:val="Document Map"/>
    <w:basedOn w:val="a1"/>
    <w:link w:val="affb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AA75F6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AA75F6"/>
    <w:pPr>
      <w:spacing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AA75F6"/>
  </w:style>
  <w:style w:type="character" w:styleId="affe">
    <w:name w:val="Emphasis"/>
    <w:basedOn w:val="a2"/>
    <w:uiPriority w:val="10"/>
    <w:semiHidden/>
    <w:unhideWhenUsed/>
    <w:rsid w:val="00AA75F6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AA75F6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AA75F6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AA75F6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AA75F6"/>
    <w:rPr>
      <w:szCs w:val="20"/>
    </w:rPr>
  </w:style>
  <w:style w:type="table" w:styleId="-13">
    <w:name w:val="Grid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0">
    <w:name w:val="Grid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0">
    <w:name w:val="Grid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-520">
    <w:name w:val="Grid Table 5 Dark Accent 2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0">
    <w:name w:val="Grid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">
    <w:name w:val="HTML Acronym"/>
    <w:basedOn w:val="a2"/>
    <w:uiPriority w:val="99"/>
    <w:semiHidden/>
    <w:unhideWhenUsed/>
    <w:rsid w:val="00AA75F6"/>
  </w:style>
  <w:style w:type="paragraph" w:styleId="HTML0">
    <w:name w:val="HTML Address"/>
    <w:basedOn w:val="a1"/>
    <w:link w:val="HTML1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A75F6"/>
    <w:rPr>
      <w:i/>
      <w:iCs/>
    </w:rPr>
  </w:style>
  <w:style w:type="character" w:styleId="HTML2">
    <w:name w:val="HTML Cite"/>
    <w:basedOn w:val="a2"/>
    <w:uiPriority w:val="99"/>
    <w:semiHidden/>
    <w:unhideWhenUsed/>
    <w:rsid w:val="00AA75F6"/>
    <w:rPr>
      <w:i/>
      <w:iCs/>
    </w:rPr>
  </w:style>
  <w:style w:type="character" w:styleId="HTML3">
    <w:name w:val="HTML Code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A75F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A75F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A75F6"/>
    <w:rPr>
      <w:i/>
      <w:iCs/>
    </w:rPr>
  </w:style>
  <w:style w:type="character" w:styleId="afff7">
    <w:name w:val="Hyperlink"/>
    <w:basedOn w:val="a2"/>
    <w:uiPriority w:val="99"/>
    <w:semiHidden/>
    <w:unhideWhenUsed/>
    <w:rsid w:val="00AA75F6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3D03E5"/>
    <w:rPr>
      <w:i/>
      <w:iCs/>
      <w:color w:val="D01818" w:themeColor="accent1" w:themeShade="BF"/>
    </w:rPr>
  </w:style>
  <w:style w:type="character" w:styleId="afffc">
    <w:name w:val="Intense Reference"/>
    <w:basedOn w:val="a2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AA75F6"/>
  </w:style>
  <w:style w:type="paragraph" w:styleId="affff1">
    <w:name w:val="List"/>
    <w:basedOn w:val="a1"/>
    <w:uiPriority w:val="99"/>
    <w:semiHidden/>
    <w:unhideWhenUsed/>
    <w:rsid w:val="00AA75F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AA75F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A75F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5F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5F6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A75F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AA75F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semiHidden/>
    <w:unhideWhenUsed/>
    <w:qFormat/>
    <w:rsid w:val="00AA75F6"/>
    <w:pPr>
      <w:ind w:left="720"/>
      <w:contextualSpacing/>
    </w:pPr>
  </w:style>
  <w:style w:type="table" w:styleId="-1a">
    <w:name w:val="List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121">
    <w:name w:val="List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1">
    <w:name w:val="List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1">
    <w:name w:val="List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1">
    <w:name w:val="List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AA75F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A75F6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A75F6"/>
    <w:pPr>
      <w:spacing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AA75F6"/>
  </w:style>
  <w:style w:type="character" w:styleId="affffc">
    <w:name w:val="page number"/>
    <w:basedOn w:val="a2"/>
    <w:uiPriority w:val="99"/>
    <w:semiHidden/>
    <w:unhideWhenUsed/>
    <w:rsid w:val="00AA75F6"/>
  </w:style>
  <w:style w:type="table" w:styleId="15">
    <w:name w:val="Plain Table 1"/>
    <w:basedOn w:val="a3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AA75F6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AA75F6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AA75F6"/>
  </w:style>
  <w:style w:type="character" w:customStyle="1" w:styleId="afffff0">
    <w:name w:val="Приветствие Знак"/>
    <w:basedOn w:val="a2"/>
    <w:link w:val="afffff"/>
    <w:uiPriority w:val="99"/>
    <w:semiHidden/>
    <w:rsid w:val="00AA75F6"/>
  </w:style>
  <w:style w:type="paragraph" w:styleId="afffff1">
    <w:name w:val="Signature"/>
    <w:basedOn w:val="a1"/>
    <w:link w:val="afffff2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AA75F6"/>
  </w:style>
  <w:style w:type="character" w:styleId="afffff3">
    <w:name w:val="Strong"/>
    <w:basedOn w:val="a2"/>
    <w:uiPriority w:val="22"/>
    <w:semiHidden/>
    <w:unhideWhenUsed/>
    <w:qFormat/>
    <w:rsid w:val="00AA75F6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AA75F6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AA75F6"/>
  </w:style>
  <w:style w:type="table" w:styleId="afffffb">
    <w:name w:val="Table Professional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A75F6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A75F6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5F6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A75F6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A75F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A75F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A75F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A75F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A75F6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ru-RU%7b70FB8447-8B75-4B3D-960E-9E5A6FA6586B%7d\%7bBD79A32D-F38B-4E2A-AC69-9ADD983E0891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1F22EBCADB47B78CBDA03CA167B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E0E24E-0FE5-43E8-8AA9-3AA3E5304F17}"/>
      </w:docPartPr>
      <w:docPartBody>
        <w:p w:rsidR="00F23121" w:rsidRDefault="006D5BA9">
          <w:pPr>
            <w:pStyle w:val="FE1F22EBCADB47B78CBDA03CA167B98D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D6928216642E481E8B1BB9A01AC7EC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390D6-E5BF-4641-A23A-5D666F359E18}"/>
      </w:docPartPr>
      <w:docPartBody>
        <w:p w:rsidR="00F23121" w:rsidRDefault="006D5BA9">
          <w:pPr>
            <w:pStyle w:val="D6928216642E481E8B1BB9A01AC7EC09"/>
          </w:pPr>
          <w:r w:rsidRPr="00906BEE">
            <w:rPr>
              <w:lang w:bidi="ru-RU"/>
            </w:rPr>
            <w:t>Учебное заведение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A9"/>
    <w:rsid w:val="0009345F"/>
    <w:rsid w:val="006D5BA9"/>
    <w:rsid w:val="00F2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F180560FC242788EB1F1E47B9C2B58">
    <w:name w:val="61F180560FC242788EB1F1E47B9C2B58"/>
  </w:style>
  <w:style w:type="paragraph" w:customStyle="1" w:styleId="B3C152ECAB86496E96A16E5D77BF2A32">
    <w:name w:val="B3C152ECAB86496E96A16E5D77BF2A32"/>
  </w:style>
  <w:style w:type="paragraph" w:customStyle="1" w:styleId="A1E82C196F514D0FAD58C41D63333E48">
    <w:name w:val="A1E82C196F514D0FAD58C41D63333E48"/>
  </w:style>
  <w:style w:type="paragraph" w:customStyle="1" w:styleId="03AC34BEA5354A18B474CAE57B4E4103">
    <w:name w:val="03AC34BEA5354A18B474CAE57B4E4103"/>
  </w:style>
  <w:style w:type="paragraph" w:customStyle="1" w:styleId="C07E3866617C45F98442F71BE612956D">
    <w:name w:val="C07E3866617C45F98442F71BE612956D"/>
  </w:style>
  <w:style w:type="paragraph" w:customStyle="1" w:styleId="FE1F22EBCADB47B78CBDA03CA167B98D">
    <w:name w:val="FE1F22EBCADB47B78CBDA03CA167B98D"/>
  </w:style>
  <w:style w:type="paragraph" w:customStyle="1" w:styleId="DAA25D444FFA4686A1AC07451D70DB78">
    <w:name w:val="DAA25D444FFA4686A1AC07451D70DB78"/>
  </w:style>
  <w:style w:type="paragraph" w:customStyle="1" w:styleId="82DD61B541914DB79166A78E53985111">
    <w:name w:val="82DD61B541914DB79166A78E53985111"/>
  </w:style>
  <w:style w:type="paragraph" w:customStyle="1" w:styleId="43A2A4AB99994642A459FBC30FE1E37A">
    <w:name w:val="43A2A4AB99994642A459FBC30FE1E37A"/>
  </w:style>
  <w:style w:type="paragraph" w:customStyle="1" w:styleId="09B7B881BB4D415791DAB8BE588530A7">
    <w:name w:val="09B7B881BB4D415791DAB8BE588530A7"/>
  </w:style>
  <w:style w:type="paragraph" w:customStyle="1" w:styleId="E9B6D347B52D4347BA9B818D96831E9E">
    <w:name w:val="E9B6D347B52D4347BA9B818D96831E9E"/>
  </w:style>
  <w:style w:type="paragraph" w:customStyle="1" w:styleId="BDEFBFE38A2B4F54BCEC8401DBF99CC3">
    <w:name w:val="BDEFBFE38A2B4F54BCEC8401DBF99CC3"/>
  </w:style>
  <w:style w:type="paragraph" w:customStyle="1" w:styleId="C4FA8A8A28004451B595BB1F9F85000B">
    <w:name w:val="C4FA8A8A28004451B595BB1F9F85000B"/>
  </w:style>
  <w:style w:type="paragraph" w:customStyle="1" w:styleId="BDC7F72D81E742EEAEF4F6A7846C1771">
    <w:name w:val="BDC7F72D81E742EEAEF4F6A7846C1771"/>
  </w:style>
  <w:style w:type="paragraph" w:customStyle="1" w:styleId="F56B60F9C3604B9FBCCFA48083A4EFC4">
    <w:name w:val="F56B60F9C3604B9FBCCFA48083A4EFC4"/>
  </w:style>
  <w:style w:type="paragraph" w:customStyle="1" w:styleId="D9990531D88A436EB4822719B85CFFF6">
    <w:name w:val="D9990531D88A436EB4822719B85CFFF6"/>
  </w:style>
  <w:style w:type="paragraph" w:customStyle="1" w:styleId="A63A36B38BAB4EF7906A0C1704AE6BA2">
    <w:name w:val="A63A36B38BAB4EF7906A0C1704AE6BA2"/>
  </w:style>
  <w:style w:type="paragraph" w:customStyle="1" w:styleId="1AB993E6DBD44228B47F25E2A7F2F316">
    <w:name w:val="1AB993E6DBD44228B47F25E2A7F2F316"/>
  </w:style>
  <w:style w:type="paragraph" w:customStyle="1" w:styleId="88D6351BCDEF472F83EE8BB3FC252460">
    <w:name w:val="88D6351BCDEF472F83EE8BB3FC252460"/>
  </w:style>
  <w:style w:type="paragraph" w:customStyle="1" w:styleId="1DE1E4124A4A4452B322BB44621E4AAE">
    <w:name w:val="1DE1E4124A4A4452B322BB44621E4AAE"/>
  </w:style>
  <w:style w:type="paragraph" w:customStyle="1" w:styleId="89592A43944F4E92B9BB09E13E9F4CE3">
    <w:name w:val="89592A43944F4E92B9BB09E13E9F4CE3"/>
  </w:style>
  <w:style w:type="paragraph" w:customStyle="1" w:styleId="8097D3236AA34F1BA9B0FF5AFA4BE446">
    <w:name w:val="8097D3236AA34F1BA9B0FF5AFA4BE446"/>
  </w:style>
  <w:style w:type="paragraph" w:customStyle="1" w:styleId="A96B003974AB4682B3087BCC94F40FE1">
    <w:name w:val="A96B003974AB4682B3087BCC94F40FE1"/>
  </w:style>
  <w:style w:type="paragraph" w:customStyle="1" w:styleId="200977053E384A29993CA32EB7D427AC">
    <w:name w:val="200977053E384A29993CA32EB7D427AC"/>
  </w:style>
  <w:style w:type="paragraph" w:customStyle="1" w:styleId="45B82980215A441B9485525B0E7978D1">
    <w:name w:val="45B82980215A441B9485525B0E7978D1"/>
  </w:style>
  <w:style w:type="paragraph" w:customStyle="1" w:styleId="D29FF18769EE41AB82B57433BF4EA2B5">
    <w:name w:val="D29FF18769EE41AB82B57433BF4EA2B5"/>
  </w:style>
  <w:style w:type="paragraph" w:customStyle="1" w:styleId="D6928216642E481E8B1BB9A01AC7EC09">
    <w:name w:val="D6928216642E481E8B1BB9A01AC7EC09"/>
  </w:style>
  <w:style w:type="paragraph" w:customStyle="1" w:styleId="76FFD9CE71CE4BEDB572C39B92D72415">
    <w:name w:val="76FFD9CE71CE4BEDB572C39B92D72415"/>
  </w:style>
  <w:style w:type="paragraph" w:customStyle="1" w:styleId="3BB271B2F4DD4303A61B10DE6D0DD042">
    <w:name w:val="3BB271B2F4DD4303A61B10DE6D0DD042"/>
  </w:style>
  <w:style w:type="paragraph" w:customStyle="1" w:styleId="8B3482411A2F486CBB722CB59B543F0E">
    <w:name w:val="8B3482411A2F486CBB722CB59B543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000000"/>
        </a:solidFill>
        <a:ln w="0">
          <a:solidFill>
            <a:srgbClr val="000000"/>
          </a:solidFill>
          <a:prstDash val="solid"/>
          <a:round/>
          <a:headEnd/>
          <a:tailEnd/>
        </a:ln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{BD79A32D-F38B-4E2A-AC69-9ADD983E0891}tf16392716_win32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2022-05-04T11:00:00Z</dcterms:created>
  <dcterms:modified xsi:type="dcterms:W3CDTF">2022-05-04T11:54:00Z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